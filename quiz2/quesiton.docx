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E92FA5B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6D906" w14:textId="77777777" w:rsidR="00B32534" w:rsidRDefault="00B32534" w:rsidP="00B32534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ISYS6169 | ISYS6169001</w:t>
            </w:r>
          </w:p>
          <w:p w14:paraId="36656A16" w14:textId="5E4D255B" w:rsidR="00235C36" w:rsidRPr="00876A58" w:rsidRDefault="00050481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050481"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7C9CEB1E" w:rsidR="00F80742" w:rsidRPr="00DF718C" w:rsidRDefault="00A97E29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A97E29"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68FC0A8A" w:rsidR="000732DF" w:rsidRPr="0036420F" w:rsidRDefault="007B0B69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7B0B69">
              <w:rPr>
                <w:rFonts w:ascii="Arial" w:hAnsi="Arial" w:cs="Arial"/>
                <w:b/>
                <w:sz w:val="20"/>
              </w:rPr>
              <w:t>O223-ISYS6169-LC03302-01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22F70395" w:rsidR="00535DA7" w:rsidRPr="00886FD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886FD3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886FD3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421218CF" w14:textId="77777777" w:rsidR="00BA5905" w:rsidRPr="00BD0E8D" w:rsidRDefault="00BA5905" w:rsidP="00BA590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4B4E8EA5" w14:textId="77777777" w:rsidR="00BA5905" w:rsidRPr="000C3329" w:rsidRDefault="00BA5905" w:rsidP="00BA5905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1FC33ACB" w14:textId="77777777" w:rsidR="00BA5905" w:rsidRDefault="00BA5905" w:rsidP="00BA590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 xml:space="preserve">dan/atau bekerja sama </w:t>
      </w:r>
      <w:r w:rsidRPr="00F327B8">
        <w:rPr>
          <w:lang w:val="id-ID" w:eastAsia="x-none"/>
        </w:rPr>
        <w:t xml:space="preserve">dengan </w:t>
      </w:r>
      <w:r>
        <w:t>mahasiswa</w:t>
      </w:r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1FB331F9" w14:textId="77777777" w:rsidR="00BA5905" w:rsidRPr="00F327B8" w:rsidRDefault="00BA5905" w:rsidP="00BA5905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3890E816" w14:textId="77777777" w:rsidR="00BA5905" w:rsidRPr="00C424D7" w:rsidRDefault="00BA5905" w:rsidP="00BA590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</w:p>
    <w:p w14:paraId="2A246A89" w14:textId="77777777" w:rsidR="00BA5905" w:rsidRPr="000C3329" w:rsidRDefault="00BA5905" w:rsidP="00BA5905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5217DBBE" w14:textId="77777777" w:rsidR="00BA5905" w:rsidRPr="00ED541B" w:rsidRDefault="00BA5905" w:rsidP="00BA590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 xml:space="preserve">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7855D6EB" w14:textId="77777777" w:rsidR="00BA5905" w:rsidRPr="007567B7" w:rsidRDefault="00BA5905" w:rsidP="00BA5905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 w:rsidRPr="001A444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1022FFD8" w14:textId="77777777" w:rsidR="00BA5905" w:rsidRDefault="00BA5905" w:rsidP="00BA5905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29BDA85C" w14:textId="77777777" w:rsidR="00BA5905" w:rsidRDefault="00BA5905" w:rsidP="00BA5905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6BF08F4F" w14:textId="77777777" w:rsidR="00BA5905" w:rsidRPr="00BD0E8D" w:rsidRDefault="00BA5905" w:rsidP="00BA5905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06B6CB41" w14:textId="77777777" w:rsidR="00BA5905" w:rsidRPr="000C3329" w:rsidRDefault="00BA5905" w:rsidP="00BA5905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2DA03257" w14:textId="77777777" w:rsidR="00BA5905" w:rsidRPr="00BD0E8D" w:rsidRDefault="00BA5905" w:rsidP="00BA590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75B7F025" w14:textId="77777777" w:rsidR="00BA5905" w:rsidRPr="000C3329" w:rsidRDefault="00BA5905" w:rsidP="00BA5905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2C84B2A7" w14:textId="77777777" w:rsidR="00BA5905" w:rsidRPr="00BD0E8D" w:rsidRDefault="00BA5905" w:rsidP="00BA590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79C68A34" w14:textId="77777777" w:rsidR="00BA5905" w:rsidRPr="000C3329" w:rsidRDefault="00BA5905" w:rsidP="00BA5905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0B0EF6A" w14:textId="77777777" w:rsidR="00BA5905" w:rsidRPr="00BD0E8D" w:rsidRDefault="00BA5905" w:rsidP="00BA5905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2EDD9F88" w14:textId="77777777" w:rsidR="00BA5905" w:rsidRPr="00BD0E8D" w:rsidRDefault="00BA5905" w:rsidP="00BA5905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073DFF13" w14:textId="77777777" w:rsidR="00BA5905" w:rsidRPr="00E30D48" w:rsidRDefault="00BA5905" w:rsidP="00BA5905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706F2722" w14:textId="77777777" w:rsidR="00BA5905" w:rsidRPr="00BD0E8D" w:rsidRDefault="00BA5905" w:rsidP="00BA5905">
      <w:pPr>
        <w:spacing w:line="360" w:lineRule="auto"/>
        <w:ind w:left="360" w:hanging="360"/>
      </w:pPr>
    </w:p>
    <w:p w14:paraId="733D3C22" w14:textId="77777777" w:rsidR="00BA5905" w:rsidRPr="00BD0E8D" w:rsidRDefault="00BA5905" w:rsidP="00BA590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0F38DD10" w14:textId="77777777" w:rsidR="00BA5905" w:rsidRPr="00E30D48" w:rsidRDefault="00BA5905" w:rsidP="00BA5905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13857A45" w14:textId="77777777" w:rsidR="00BA5905" w:rsidRPr="00B57FC4" w:rsidRDefault="00BA5905" w:rsidP="00BA5905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02B0592D" w14:textId="77777777" w:rsidR="00BA5905" w:rsidRDefault="00BA5905" w:rsidP="00BA590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4259B7FD" w14:textId="77777777" w:rsidR="00BA5905" w:rsidRPr="007A56E2" w:rsidRDefault="00BA5905" w:rsidP="00BA5905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06F437F0" w14:textId="77777777" w:rsidR="00BA5905" w:rsidRDefault="00BA5905" w:rsidP="00BA5905">
      <w:pPr>
        <w:spacing w:line="360" w:lineRule="auto"/>
        <w:ind w:left="360"/>
        <w:jc w:val="both"/>
        <w:rPr>
          <w:lang w:val="id-ID"/>
        </w:rPr>
      </w:pPr>
    </w:p>
    <w:p w14:paraId="6212A031" w14:textId="77777777" w:rsidR="00BA5905" w:rsidRPr="00BE3C75" w:rsidRDefault="00BA5905" w:rsidP="00BA590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7F9865DE" w14:textId="77777777" w:rsidR="00BA5905" w:rsidRDefault="00BA5905" w:rsidP="00BA5905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BA5905" w:rsidRPr="00782E05" w14:paraId="1328DD1A" w14:textId="77777777" w:rsidTr="00220006">
        <w:tc>
          <w:tcPr>
            <w:tcW w:w="1800" w:type="dxa"/>
            <w:shd w:val="clear" w:color="auto" w:fill="D9D9D9" w:themeFill="background1" w:themeFillShade="D9"/>
          </w:tcPr>
          <w:p w14:paraId="1488EF56" w14:textId="77777777" w:rsidR="00BA5905" w:rsidRPr="00782E05" w:rsidRDefault="00BA5905" w:rsidP="00220006">
            <w:pPr>
              <w:jc w:val="center"/>
              <w:rPr>
                <w:b/>
                <w:bCs/>
              </w:rPr>
            </w:pPr>
            <w:r w:rsidRPr="00782E05">
              <w:rPr>
                <w:b/>
                <w:bCs/>
              </w:rPr>
              <w:t>Tugas Mandiri</w:t>
            </w:r>
          </w:p>
          <w:p w14:paraId="6452691E" w14:textId="77777777" w:rsidR="00BA5905" w:rsidRPr="00782E05" w:rsidRDefault="00BA5905" w:rsidP="00220006">
            <w:pPr>
              <w:jc w:val="center"/>
              <w:rPr>
                <w:bCs/>
                <w:i/>
                <w:sz w:val="18"/>
                <w:szCs w:val="18"/>
              </w:rPr>
            </w:pPr>
            <w:r w:rsidRPr="00782E05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8978A8D" w14:textId="77777777" w:rsidR="00BA5905" w:rsidRPr="00782E05" w:rsidRDefault="00BA5905" w:rsidP="00220006">
            <w:pPr>
              <w:jc w:val="center"/>
              <w:rPr>
                <w:b/>
                <w:bCs/>
              </w:rPr>
            </w:pPr>
            <w:r w:rsidRPr="00782E05">
              <w:rPr>
                <w:b/>
                <w:bCs/>
              </w:rPr>
              <w:t>Proyek</w:t>
            </w:r>
          </w:p>
          <w:p w14:paraId="78AB1737" w14:textId="77777777" w:rsidR="00BA5905" w:rsidRPr="00782E05" w:rsidRDefault="00BA5905" w:rsidP="00220006">
            <w:pPr>
              <w:jc w:val="center"/>
              <w:rPr>
                <w:bCs/>
                <w:i/>
                <w:sz w:val="18"/>
                <w:szCs w:val="18"/>
              </w:rPr>
            </w:pPr>
            <w:r w:rsidRPr="00782E05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6A68A92" w14:textId="77777777" w:rsidR="00BA5905" w:rsidRPr="00782E05" w:rsidRDefault="00BA5905" w:rsidP="00220006">
            <w:pPr>
              <w:jc w:val="center"/>
              <w:rPr>
                <w:b/>
                <w:bCs/>
              </w:rPr>
            </w:pPr>
            <w:r w:rsidRPr="00782E05">
              <w:rPr>
                <w:b/>
                <w:bCs/>
              </w:rPr>
              <w:t>UAP</w:t>
            </w:r>
          </w:p>
          <w:p w14:paraId="4E1EEAF7" w14:textId="77777777" w:rsidR="00BA5905" w:rsidRPr="00782E05" w:rsidRDefault="00BA5905" w:rsidP="00220006">
            <w:pPr>
              <w:jc w:val="center"/>
              <w:rPr>
                <w:bCs/>
                <w:i/>
                <w:sz w:val="18"/>
                <w:szCs w:val="18"/>
              </w:rPr>
            </w:pPr>
            <w:r w:rsidRPr="00782E05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BA5905" w:rsidRPr="00782E05" w14:paraId="472ACFCB" w14:textId="77777777" w:rsidTr="00220006">
        <w:trPr>
          <w:trHeight w:val="422"/>
        </w:trPr>
        <w:tc>
          <w:tcPr>
            <w:tcW w:w="1800" w:type="dxa"/>
            <w:vAlign w:val="center"/>
          </w:tcPr>
          <w:p w14:paraId="21B6D9FB" w14:textId="077059DF" w:rsidR="00BA5905" w:rsidRPr="00782E05" w:rsidRDefault="00E9521B" w:rsidP="00220006">
            <w:pPr>
              <w:jc w:val="center"/>
              <w:rPr>
                <w:bCs/>
              </w:rPr>
            </w:pPr>
            <w:r w:rsidRPr="00782E05">
              <w:rPr>
                <w:bCs/>
              </w:rPr>
              <w:t>30</w:t>
            </w:r>
            <w:r w:rsidR="00BA5905" w:rsidRPr="00782E05">
              <w:rPr>
                <w:bCs/>
              </w:rPr>
              <w:t>%</w:t>
            </w:r>
          </w:p>
        </w:tc>
        <w:tc>
          <w:tcPr>
            <w:tcW w:w="1800" w:type="dxa"/>
            <w:vAlign w:val="center"/>
          </w:tcPr>
          <w:p w14:paraId="7ED53A1C" w14:textId="13F85B79" w:rsidR="00BA5905" w:rsidRPr="00782E05" w:rsidRDefault="008C1D20" w:rsidP="00220006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="00E9521B" w:rsidRPr="00782E05">
              <w:rPr>
                <w:bCs/>
              </w:rPr>
              <w:t>0</w:t>
            </w:r>
            <w:r w:rsidR="00BA5905" w:rsidRPr="00782E05">
              <w:rPr>
                <w:bCs/>
              </w:rPr>
              <w:t>%</w:t>
            </w:r>
          </w:p>
        </w:tc>
        <w:tc>
          <w:tcPr>
            <w:tcW w:w="1800" w:type="dxa"/>
            <w:vAlign w:val="center"/>
          </w:tcPr>
          <w:p w14:paraId="552352C2" w14:textId="7EED23D9" w:rsidR="00BA5905" w:rsidRPr="00782E05" w:rsidRDefault="008C1D20" w:rsidP="00220006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="00E9521B" w:rsidRPr="00782E05">
              <w:rPr>
                <w:bCs/>
              </w:rPr>
              <w:t>0%</w:t>
            </w:r>
          </w:p>
        </w:tc>
      </w:tr>
    </w:tbl>
    <w:p w14:paraId="50726720" w14:textId="77777777" w:rsidR="00BA5905" w:rsidRDefault="00BA5905" w:rsidP="00BA5905">
      <w:pPr>
        <w:spacing w:line="360" w:lineRule="auto"/>
        <w:ind w:left="360"/>
        <w:jc w:val="both"/>
        <w:rPr>
          <w:lang w:val="id-ID"/>
        </w:rPr>
      </w:pPr>
    </w:p>
    <w:p w14:paraId="4FEB224C" w14:textId="77777777" w:rsidR="00BA5905" w:rsidRPr="00571235" w:rsidRDefault="00BA5905" w:rsidP="00BA590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0A8F9820" w14:textId="77777777" w:rsidR="00BA5905" w:rsidRDefault="00BA5905" w:rsidP="00BA5905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BA5905" w14:paraId="0EC4DAAD" w14:textId="77777777" w:rsidTr="00220006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1CBC749" w14:textId="77777777" w:rsidR="00BA5905" w:rsidRPr="007E1E52" w:rsidRDefault="00BA5905" w:rsidP="0022000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41A9162F" w14:textId="77777777" w:rsidR="00BA5905" w:rsidRPr="00290165" w:rsidRDefault="00BA5905" w:rsidP="00220006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BA5905" w14:paraId="4F812B26" w14:textId="77777777" w:rsidTr="00220006">
        <w:trPr>
          <w:trHeight w:val="773"/>
        </w:trPr>
        <w:tc>
          <w:tcPr>
            <w:tcW w:w="4410" w:type="dxa"/>
            <w:vAlign w:val="center"/>
          </w:tcPr>
          <w:p w14:paraId="608A24F8" w14:textId="74BF091C" w:rsidR="0057183F" w:rsidRPr="0057183F" w:rsidRDefault="0057183F" w:rsidP="0057183F">
            <w:pPr>
              <w:rPr>
                <w:color w:val="000000"/>
                <w:lang w:val="id-ID"/>
              </w:rPr>
            </w:pPr>
            <w:r w:rsidRPr="0057183F">
              <w:rPr>
                <w:color w:val="000000"/>
                <w:lang w:val="id-ID"/>
              </w:rPr>
              <w:t>SQL Server Management Studio 18.5.1</w:t>
            </w:r>
          </w:p>
          <w:p w14:paraId="2EB91F94" w14:textId="65A64F6F" w:rsidR="0057183F" w:rsidRPr="0057183F" w:rsidRDefault="0057183F" w:rsidP="0057183F">
            <w:pPr>
              <w:rPr>
                <w:color w:val="000000"/>
                <w:lang w:val="id-ID"/>
              </w:rPr>
            </w:pPr>
            <w:r w:rsidRPr="0057183F">
              <w:rPr>
                <w:color w:val="000000"/>
                <w:lang w:val="id-ID"/>
              </w:rPr>
              <w:t>SQL Server Developer 2019</w:t>
            </w:r>
          </w:p>
          <w:p w14:paraId="0EFD304F" w14:textId="6184E87C" w:rsidR="0057183F" w:rsidRPr="0057183F" w:rsidRDefault="0057183F" w:rsidP="0057183F">
            <w:pPr>
              <w:rPr>
                <w:color w:val="000000"/>
                <w:lang w:val="id-ID"/>
              </w:rPr>
            </w:pPr>
            <w:r w:rsidRPr="0057183F">
              <w:rPr>
                <w:color w:val="000000"/>
                <w:lang w:val="id-ID"/>
              </w:rPr>
              <w:t>Microsoft Office 365</w:t>
            </w:r>
          </w:p>
          <w:p w14:paraId="056003DF" w14:textId="69DA8543" w:rsidR="00BA5905" w:rsidRPr="00290165" w:rsidRDefault="0057183F" w:rsidP="0057183F">
            <w:pPr>
              <w:rPr>
                <w:bCs/>
                <w:highlight w:val="yellow"/>
              </w:rPr>
            </w:pPr>
            <w:r w:rsidRPr="0057183F">
              <w:rPr>
                <w:color w:val="000000"/>
                <w:lang w:val="id-ID"/>
              </w:rPr>
              <w:t>Visual Paradigm Community Edition 16.1</w:t>
            </w:r>
          </w:p>
        </w:tc>
      </w:tr>
    </w:tbl>
    <w:p w14:paraId="29611FEE" w14:textId="77777777" w:rsidR="00BA5905" w:rsidRPr="008F6BBE" w:rsidRDefault="00BA5905" w:rsidP="00BA5905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 w:rsidRPr="008F6BB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 file yang harus disertakan dalam pengumpulan tugas mandiri, proyek, dan uap untuk matakuliah ini adalah sebagai berikut:</w:t>
      </w:r>
    </w:p>
    <w:p w14:paraId="0E12C01C" w14:textId="77777777" w:rsidR="00BA5905" w:rsidRDefault="00BA5905" w:rsidP="00BA5905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8F6BBE">
        <w:rPr>
          <w:rStyle w:val="longtext"/>
          <w:i/>
          <w:iCs/>
          <w:sz w:val="18"/>
          <w:szCs w:val="18"/>
        </w:rPr>
        <w:t>File extensions should be included in assignment and project collection for this subject are described as follows:</w:t>
      </w:r>
      <w:r w:rsidRPr="00166B89">
        <w:rPr>
          <w:rStyle w:val="longtext"/>
          <w:i/>
          <w:iCs/>
          <w:sz w:val="18"/>
          <w:szCs w:val="18"/>
        </w:rPr>
        <w:t xml:space="preserve">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BA5905" w14:paraId="1697FE55" w14:textId="77777777" w:rsidTr="00220006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0060B310" w14:textId="77777777" w:rsidR="00BA5905" w:rsidRPr="007E1E52" w:rsidRDefault="00BA5905" w:rsidP="0022000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18C22BD4" w14:textId="77777777" w:rsidR="00BA5905" w:rsidRPr="007E1E52" w:rsidRDefault="00BA5905" w:rsidP="00220006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C1834A3" w14:textId="77777777" w:rsidR="00BA5905" w:rsidRPr="007E1E52" w:rsidRDefault="00BA5905" w:rsidP="0022000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77A84A80" w14:textId="77777777" w:rsidR="00BA5905" w:rsidRPr="007E1E52" w:rsidRDefault="00BA5905" w:rsidP="0022000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0E3F1B7F" w14:textId="77777777" w:rsidR="00BA5905" w:rsidRPr="002B1798" w:rsidRDefault="00BA5905" w:rsidP="00220006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60E8884" w14:textId="77777777" w:rsidR="00BA5905" w:rsidRPr="007E1E52" w:rsidRDefault="00BA5905" w:rsidP="00220006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BA5905" w14:paraId="6F2442F8" w14:textId="77777777" w:rsidTr="00220006">
        <w:trPr>
          <w:trHeight w:val="620"/>
        </w:trPr>
        <w:tc>
          <w:tcPr>
            <w:tcW w:w="3005" w:type="dxa"/>
            <w:vAlign w:val="center"/>
          </w:tcPr>
          <w:p w14:paraId="6004B634" w14:textId="19404923" w:rsidR="00BA5905" w:rsidRPr="007E1E52" w:rsidRDefault="00EE182D" w:rsidP="00220006">
            <w:pPr>
              <w:rPr>
                <w:bCs/>
              </w:rPr>
            </w:pPr>
            <w:r w:rsidRPr="00EE182D">
              <w:rPr>
                <w:bCs/>
              </w:rPr>
              <w:t>SQL</w:t>
            </w:r>
          </w:p>
        </w:tc>
        <w:tc>
          <w:tcPr>
            <w:tcW w:w="3005" w:type="dxa"/>
            <w:vAlign w:val="center"/>
          </w:tcPr>
          <w:p w14:paraId="2FCED2FE" w14:textId="59C6B162" w:rsidR="00BA5905" w:rsidRPr="007E1E52" w:rsidRDefault="00EE182D" w:rsidP="00220006">
            <w:pPr>
              <w:rPr>
                <w:bCs/>
              </w:rPr>
            </w:pPr>
            <w:r w:rsidRPr="00EE182D">
              <w:rPr>
                <w:bCs/>
              </w:rPr>
              <w:t>SQL, VPP, Image Files (JPG / PNG)</w:t>
            </w:r>
          </w:p>
        </w:tc>
        <w:tc>
          <w:tcPr>
            <w:tcW w:w="3005" w:type="dxa"/>
            <w:vAlign w:val="center"/>
          </w:tcPr>
          <w:p w14:paraId="2C81158B" w14:textId="75D4AD18" w:rsidR="00BA5905" w:rsidRPr="007E1E52" w:rsidRDefault="005E7919" w:rsidP="00220006">
            <w:pPr>
              <w:rPr>
                <w:bCs/>
              </w:rPr>
            </w:pPr>
            <w:r w:rsidRPr="005E7919">
              <w:rPr>
                <w:bCs/>
              </w:rPr>
              <w:t>SQL</w:t>
            </w:r>
          </w:p>
        </w:tc>
      </w:tr>
    </w:tbl>
    <w:p w14:paraId="2FB3DA59" w14:textId="6F87A6AC" w:rsidR="005B66A9" w:rsidRDefault="005B66A9" w:rsidP="005B66A9">
      <w:pPr>
        <w:rPr>
          <w:lang w:val="id-ID"/>
        </w:rPr>
      </w:pPr>
    </w:p>
    <w:p w14:paraId="21CC4B78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6E47E07" w14:textId="77777777" w:rsidR="006419A3" w:rsidRDefault="006419A3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7D46E35C" w14:textId="77777777" w:rsidR="00A01DDA" w:rsidRPr="00760D23" w:rsidRDefault="00A01DDA" w:rsidP="00A01DDA">
      <w:pPr>
        <w:rPr>
          <w:b/>
        </w:rPr>
      </w:pPr>
      <w:r>
        <w:rPr>
          <w:b/>
        </w:rPr>
        <w:lastRenderedPageBreak/>
        <w:t>Tabel Relasional</w:t>
      </w:r>
    </w:p>
    <w:p w14:paraId="238D3C6E" w14:textId="77777777" w:rsidR="00A01DDA" w:rsidRPr="00BC4251" w:rsidRDefault="00A01DDA" w:rsidP="00A01DDA">
      <w:pPr>
        <w:rPr>
          <w:rFonts w:ascii="Arial" w:hAnsi="Arial" w:cs="Arial"/>
          <w:i/>
          <w:sz w:val="16"/>
          <w:szCs w:val="16"/>
        </w:rPr>
      </w:pPr>
      <w:r w:rsidRPr="00BC4251">
        <w:rPr>
          <w:rFonts w:ascii="Arial" w:hAnsi="Arial" w:cs="Arial"/>
          <w:i/>
          <w:sz w:val="16"/>
          <w:szCs w:val="16"/>
        </w:rPr>
        <w:t>Relational Table</w:t>
      </w:r>
    </w:p>
    <w:p w14:paraId="7C54131C" w14:textId="77777777" w:rsidR="00A01DDA" w:rsidRDefault="00A01DDA" w:rsidP="00A01DDA"/>
    <w:p w14:paraId="406E207E" w14:textId="77777777" w:rsidR="00A01DDA" w:rsidRDefault="00A01DDA" w:rsidP="00A01DDA">
      <w:pPr>
        <w:jc w:val="both"/>
        <w:rPr>
          <w:b/>
        </w:rPr>
      </w:pPr>
    </w:p>
    <w:p w14:paraId="5BE15D69" w14:textId="77777777" w:rsidR="00A01DDA" w:rsidRPr="00DC636A" w:rsidRDefault="00A01DDA" w:rsidP="00A01D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League Shop</w:t>
      </w:r>
    </w:p>
    <w:p w14:paraId="6FC9649A" w14:textId="77777777" w:rsidR="00A01DDA" w:rsidRDefault="00A01DDA" w:rsidP="00A01DDA">
      <w:pPr>
        <w:jc w:val="center"/>
        <w:rPr>
          <w:b/>
        </w:rPr>
      </w:pPr>
    </w:p>
    <w:p w14:paraId="1C255186" w14:textId="77777777" w:rsidR="00A01DDA" w:rsidRDefault="00A01DDA" w:rsidP="00A01DDA">
      <w:pPr>
        <w:spacing w:line="360" w:lineRule="auto"/>
        <w:ind w:firstLine="720"/>
        <w:jc w:val="both"/>
      </w:pPr>
      <w:bookmarkStart w:id="1" w:name="_Hlk38569365"/>
      <w:bookmarkStart w:id="2" w:name="_Hlk38564025"/>
      <w:r w:rsidRPr="00267734">
        <w:rPr>
          <w:b/>
          <w:bCs/>
        </w:rPr>
        <w:t xml:space="preserve">League Shop </w:t>
      </w:r>
      <w:r w:rsidRPr="00267734">
        <w:t xml:space="preserve">is a new League of Legends card shop in Jakarta. </w:t>
      </w:r>
      <w:r w:rsidRPr="00267734">
        <w:rPr>
          <w:b/>
          <w:bCs/>
        </w:rPr>
        <w:t xml:space="preserve">League Shop </w:t>
      </w:r>
      <w:r w:rsidRPr="00267734">
        <w:t xml:space="preserve">provides many kinds of hero cards like Irelia, Azir, etc. </w:t>
      </w:r>
      <w:r w:rsidRPr="00267734">
        <w:rPr>
          <w:b/>
          <w:bCs/>
        </w:rPr>
        <w:t xml:space="preserve">League Shop </w:t>
      </w:r>
      <w:r w:rsidRPr="00267734">
        <w:t xml:space="preserve">provide </w:t>
      </w:r>
      <w:r w:rsidRPr="00D7239D">
        <w:rPr>
          <w:b/>
          <w:bCs/>
        </w:rPr>
        <w:t>sales</w:t>
      </w:r>
      <w:r>
        <w:t xml:space="preserve"> </w:t>
      </w:r>
      <w:r w:rsidRPr="00267734">
        <w:rPr>
          <w:b/>
          <w:bCs/>
        </w:rPr>
        <w:t xml:space="preserve">transaction </w:t>
      </w:r>
      <w:r w:rsidRPr="00267734">
        <w:t xml:space="preserve">for every </w:t>
      </w:r>
      <w:r w:rsidRPr="00267734">
        <w:rPr>
          <w:b/>
          <w:bCs/>
        </w:rPr>
        <w:t xml:space="preserve">user </w:t>
      </w:r>
      <w:r w:rsidRPr="00267734">
        <w:t xml:space="preserve">who wants to buy card from </w:t>
      </w:r>
      <w:r w:rsidRPr="00267734">
        <w:rPr>
          <w:b/>
          <w:bCs/>
        </w:rPr>
        <w:t>supplier</w:t>
      </w:r>
      <w:r w:rsidRPr="00267734">
        <w:t>. The user can buy more than 1 card in single transaction</w:t>
      </w:r>
      <w:r>
        <w:t>.</w:t>
      </w:r>
    </w:p>
    <w:p w14:paraId="5EB5329B" w14:textId="77777777" w:rsidR="00A01DDA" w:rsidRDefault="00A01DDA" w:rsidP="00A01DDA">
      <w:pPr>
        <w:spacing w:line="360" w:lineRule="auto"/>
        <w:jc w:val="both"/>
      </w:pPr>
    </w:p>
    <w:bookmarkEnd w:id="1"/>
    <w:p w14:paraId="68635599" w14:textId="77777777" w:rsidR="00A01DDA" w:rsidRPr="00AB4EEE" w:rsidRDefault="00A01DDA" w:rsidP="00A01DDA">
      <w:pPr>
        <w:jc w:val="center"/>
        <w:rPr>
          <w:bCs/>
        </w:rPr>
      </w:pPr>
      <w:r w:rsidRPr="00267734">
        <w:rPr>
          <w:noProof/>
        </w:rPr>
        <w:drawing>
          <wp:inline distT="0" distB="0" distL="0" distR="0" wp14:anchorId="3482B468" wp14:editId="154FBD38">
            <wp:extent cx="6224117" cy="4396740"/>
            <wp:effectExtent l="0" t="0" r="5715" b="381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4474" cy="442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45D7C0FF" w14:textId="77777777" w:rsidR="00A01DDA" w:rsidRPr="001E525F" w:rsidRDefault="00A01DDA" w:rsidP="00A01DDA">
      <w:pPr>
        <w:rPr>
          <w:b/>
        </w:rPr>
      </w:pPr>
    </w:p>
    <w:p w14:paraId="0113DE7E" w14:textId="77777777" w:rsidR="00A01DDA" w:rsidRDefault="00A01DDA" w:rsidP="00A01DDA">
      <w:pPr>
        <w:pStyle w:val="Heading2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724B31CE" w14:textId="77777777" w:rsidR="00A01DDA" w:rsidRDefault="00A01DDA" w:rsidP="00A01DDA">
      <w:pPr>
        <w:spacing w:after="200" w:line="276" w:lineRule="auto"/>
        <w:rPr>
          <w:rFonts w:eastAsiaTheme="majorEastAsia" w:cstheme="majorBidi"/>
          <w:b/>
          <w:bCs/>
        </w:rPr>
      </w:pPr>
      <w:r>
        <w:br w:type="page"/>
      </w:r>
    </w:p>
    <w:p w14:paraId="49C2A838" w14:textId="77777777" w:rsidR="00A01DDA" w:rsidRPr="001C24E3" w:rsidRDefault="00A01DDA" w:rsidP="00A01DDA">
      <w:pPr>
        <w:pStyle w:val="Heading2"/>
        <w:jc w:val="both"/>
        <w:rPr>
          <w:rFonts w:ascii="Times New Roman" w:hAnsi="Times New Roman"/>
          <w:color w:val="auto"/>
          <w:sz w:val="24"/>
          <w:szCs w:val="24"/>
        </w:rPr>
      </w:pPr>
      <w:r w:rsidRPr="001C24E3">
        <w:rPr>
          <w:rFonts w:ascii="Times New Roman" w:hAnsi="Times New Roman"/>
          <w:color w:val="auto"/>
          <w:sz w:val="24"/>
          <w:szCs w:val="24"/>
        </w:rPr>
        <w:lastRenderedPageBreak/>
        <w:t>Soal</w:t>
      </w:r>
    </w:p>
    <w:p w14:paraId="4BBC3F70" w14:textId="77777777" w:rsidR="00A01DDA" w:rsidRDefault="00A01DDA" w:rsidP="00A01DDA">
      <w:pPr>
        <w:jc w:val="both"/>
        <w:rPr>
          <w:rFonts w:ascii="Arial" w:hAnsi="Arial" w:cs="Arial"/>
          <w:i/>
          <w:sz w:val="16"/>
        </w:rPr>
      </w:pPr>
      <w:r w:rsidRPr="001C24E3">
        <w:rPr>
          <w:rFonts w:ascii="Arial" w:hAnsi="Arial" w:cs="Arial"/>
          <w:i/>
          <w:sz w:val="16"/>
        </w:rPr>
        <w:t xml:space="preserve">Case </w:t>
      </w:r>
    </w:p>
    <w:p w14:paraId="0FDA9663" w14:textId="77777777" w:rsidR="00A01DDA" w:rsidRDefault="00A01DDA" w:rsidP="00A01DDA">
      <w:pPr>
        <w:jc w:val="both"/>
        <w:rPr>
          <w:rFonts w:ascii="Arial" w:hAnsi="Arial" w:cs="Arial"/>
          <w:i/>
          <w:sz w:val="16"/>
        </w:rPr>
      </w:pPr>
    </w:p>
    <w:p w14:paraId="4FC8209E" w14:textId="77777777" w:rsidR="00A01DDA" w:rsidRPr="00E92EA5" w:rsidRDefault="00A01DDA" w:rsidP="00A01DDA">
      <w:pPr>
        <w:pStyle w:val="ListParagraph"/>
        <w:numPr>
          <w:ilvl w:val="0"/>
          <w:numId w:val="12"/>
        </w:numPr>
        <w:ind w:left="450"/>
        <w:jc w:val="both"/>
      </w:pPr>
      <w:r w:rsidRPr="00267734">
        <w:rPr>
          <w:rFonts w:ascii="Times New Roman" w:hAnsi="Times New Roman"/>
          <w:sz w:val="24"/>
          <w:szCs w:val="24"/>
        </w:rPr>
        <w:t xml:space="preserve">Create a table </w:t>
      </w:r>
      <w:r>
        <w:rPr>
          <w:rFonts w:ascii="Times New Roman" w:hAnsi="Times New Roman"/>
          <w:sz w:val="24"/>
          <w:szCs w:val="24"/>
        </w:rPr>
        <w:t>named</w:t>
      </w:r>
      <w:r w:rsidRPr="00267734">
        <w:rPr>
          <w:rFonts w:ascii="Times New Roman" w:hAnsi="Times New Roman"/>
          <w:sz w:val="24"/>
          <w:szCs w:val="24"/>
        </w:rPr>
        <w:t xml:space="preserve"> ‘</w:t>
      </w:r>
      <w:r w:rsidRPr="008D78A6">
        <w:rPr>
          <w:rFonts w:ascii="Times New Roman" w:hAnsi="Times New Roman"/>
          <w:b/>
          <w:bCs/>
          <w:sz w:val="24"/>
          <w:szCs w:val="24"/>
        </w:rPr>
        <w:t>Ms</w:t>
      </w:r>
      <w:r w:rsidRPr="00267734">
        <w:rPr>
          <w:rFonts w:ascii="Times New Roman" w:hAnsi="Times New Roman"/>
          <w:b/>
          <w:bCs/>
          <w:sz w:val="24"/>
          <w:szCs w:val="24"/>
        </w:rPr>
        <w:t>Staff</w:t>
      </w:r>
      <w:r w:rsidRPr="00267734">
        <w:rPr>
          <w:rFonts w:ascii="Times New Roman" w:hAnsi="Times New Roman"/>
          <w:sz w:val="24"/>
          <w:szCs w:val="24"/>
        </w:rPr>
        <w:t>’ with following description</w:t>
      </w:r>
      <w:r>
        <w:rPr>
          <w:rFonts w:ascii="Times New Roman" w:hAnsi="Times New Roman"/>
          <w:sz w:val="24"/>
          <w:szCs w:val="24"/>
        </w:rPr>
        <w:t>:</w:t>
      </w:r>
    </w:p>
    <w:p w14:paraId="4B982045" w14:textId="77777777" w:rsidR="00A01DDA" w:rsidRPr="00986388" w:rsidRDefault="00A01DDA" w:rsidP="00A01DDA">
      <w:pPr>
        <w:pStyle w:val="ListParagraph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E92EA5">
        <w:rPr>
          <w:rFonts w:ascii="Times New Roman" w:hAnsi="Times New Roman"/>
          <w:b/>
          <w:sz w:val="24"/>
          <w:szCs w:val="24"/>
        </w:rPr>
        <w:t>create table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E92EA5">
        <w:rPr>
          <w:rFonts w:ascii="Times New Roman" w:hAnsi="Times New Roman"/>
          <w:b/>
          <w:sz w:val="24"/>
          <w:szCs w:val="24"/>
        </w:rPr>
        <w:t>like</w:t>
      </w:r>
      <w:r w:rsidRPr="00564507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in</w:t>
      </w:r>
      <w:r>
        <w:rPr>
          <w:rFonts w:ascii="Times New Roman" w:hAnsi="Times New Roman"/>
          <w:sz w:val="24"/>
          <w:szCs w:val="24"/>
        </w:rPr>
        <w:t>)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010"/>
        <w:gridCol w:w="1842"/>
        <w:gridCol w:w="986"/>
        <w:gridCol w:w="4621"/>
      </w:tblGrid>
      <w:tr w:rsidR="00A01DDA" w:rsidRPr="00E92EA5" w14:paraId="715BA60C" w14:textId="77777777" w:rsidTr="008269B0">
        <w:trPr>
          <w:trHeight w:val="350"/>
        </w:trPr>
        <w:tc>
          <w:tcPr>
            <w:tcW w:w="2010" w:type="dxa"/>
          </w:tcPr>
          <w:p w14:paraId="261ACCDC" w14:textId="77777777" w:rsidR="00A01DDA" w:rsidRPr="00E92EA5" w:rsidRDefault="00A01DDA" w:rsidP="008269B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2EA5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42" w:type="dxa"/>
          </w:tcPr>
          <w:p w14:paraId="6D31ECEF" w14:textId="77777777" w:rsidR="00A01DDA" w:rsidRPr="00E92EA5" w:rsidRDefault="00A01DDA" w:rsidP="008269B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2EA5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86" w:type="dxa"/>
          </w:tcPr>
          <w:p w14:paraId="2F5B84F0" w14:textId="77777777" w:rsidR="00A01DDA" w:rsidRPr="00E92EA5" w:rsidRDefault="00A01DDA" w:rsidP="008269B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2EA5">
              <w:rPr>
                <w:rFonts w:ascii="Times New Roman" w:hAnsi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4621" w:type="dxa"/>
            <w:vAlign w:val="center"/>
          </w:tcPr>
          <w:p w14:paraId="6507A541" w14:textId="77777777" w:rsidR="00A01DDA" w:rsidRPr="00E92EA5" w:rsidRDefault="00A01DDA" w:rsidP="008269B0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92EA5"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 w:rsidR="00A01DDA" w:rsidRPr="00E92EA5" w14:paraId="608AEFF4" w14:textId="77777777" w:rsidTr="008269B0">
        <w:tc>
          <w:tcPr>
            <w:tcW w:w="2010" w:type="dxa"/>
          </w:tcPr>
          <w:p w14:paraId="63FE08BA" w14:textId="77777777" w:rsidR="00A01DDA" w:rsidRPr="00E92EA5" w:rsidRDefault="00A01DDA" w:rsidP="008269B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StaffID</w:t>
            </w:r>
          </w:p>
        </w:tc>
        <w:tc>
          <w:tcPr>
            <w:tcW w:w="1842" w:type="dxa"/>
          </w:tcPr>
          <w:p w14:paraId="23A1B6D7" w14:textId="77777777" w:rsidR="00A01DDA" w:rsidRPr="00E92EA5" w:rsidRDefault="00A01DDA" w:rsidP="008269B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986" w:type="dxa"/>
          </w:tcPr>
          <w:p w14:paraId="0DF025D5" w14:textId="77777777" w:rsidR="00A01DDA" w:rsidRPr="00E92EA5" w:rsidRDefault="00A01DDA" w:rsidP="008269B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21" w:type="dxa"/>
          </w:tcPr>
          <w:p w14:paraId="50E81A0B" w14:textId="77777777" w:rsidR="00A01DDA" w:rsidRPr="00267734" w:rsidRDefault="00A01DDA" w:rsidP="008269B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Primary Key. StaffID must be started with ‘</w:t>
            </w:r>
            <w:r w:rsidRPr="00267734">
              <w:rPr>
                <w:rFonts w:ascii="Times New Roman" w:hAnsi="Times New Roman"/>
                <w:b/>
                <w:bCs/>
                <w:sz w:val="24"/>
                <w:szCs w:val="24"/>
              </w:rPr>
              <w:t>ST</w:t>
            </w:r>
            <w:r w:rsidRPr="00267734">
              <w:rPr>
                <w:rFonts w:ascii="Times New Roman" w:hAnsi="Times New Roman"/>
                <w:sz w:val="24"/>
                <w:szCs w:val="24"/>
              </w:rPr>
              <w:t>’ and followed by 3 characters of number.</w:t>
            </w:r>
          </w:p>
          <w:p w14:paraId="733C04A4" w14:textId="77777777" w:rsidR="00A01DDA" w:rsidRPr="00E92EA5" w:rsidRDefault="00A01DDA" w:rsidP="008269B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Example: ST002</w:t>
            </w:r>
          </w:p>
        </w:tc>
      </w:tr>
      <w:tr w:rsidR="00A01DDA" w:rsidRPr="00E92EA5" w14:paraId="0152DB5D" w14:textId="77777777" w:rsidTr="008269B0">
        <w:trPr>
          <w:trHeight w:val="278"/>
        </w:trPr>
        <w:tc>
          <w:tcPr>
            <w:tcW w:w="2010" w:type="dxa"/>
          </w:tcPr>
          <w:p w14:paraId="4D243E87" w14:textId="77777777" w:rsidR="00A01DDA" w:rsidRPr="00E92EA5" w:rsidRDefault="00A01DDA" w:rsidP="008269B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StaffName</w:t>
            </w:r>
          </w:p>
        </w:tc>
        <w:tc>
          <w:tcPr>
            <w:tcW w:w="1842" w:type="dxa"/>
          </w:tcPr>
          <w:p w14:paraId="027FA78D" w14:textId="77777777" w:rsidR="00A01DDA" w:rsidRPr="00E92EA5" w:rsidRDefault="00A01DDA" w:rsidP="008269B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86" w:type="dxa"/>
          </w:tcPr>
          <w:p w14:paraId="764B6BEA" w14:textId="77777777" w:rsidR="00A01DDA" w:rsidRPr="00E92EA5" w:rsidRDefault="00A01DDA" w:rsidP="008269B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621" w:type="dxa"/>
          </w:tcPr>
          <w:p w14:paraId="4677E9D8" w14:textId="77777777" w:rsidR="00A01DDA" w:rsidRPr="00E92EA5" w:rsidRDefault="00A01DDA" w:rsidP="008269B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 xml:space="preserve">Cannot be empty. </w:t>
            </w:r>
          </w:p>
        </w:tc>
      </w:tr>
      <w:tr w:rsidR="00A01DDA" w:rsidRPr="00E92EA5" w14:paraId="79FD6FD8" w14:textId="77777777" w:rsidTr="008269B0">
        <w:trPr>
          <w:trHeight w:val="278"/>
        </w:trPr>
        <w:tc>
          <w:tcPr>
            <w:tcW w:w="2010" w:type="dxa"/>
          </w:tcPr>
          <w:p w14:paraId="62B634BB" w14:textId="77777777" w:rsidR="00A01DDA" w:rsidRDefault="00A01DDA" w:rsidP="008269B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StaffPosition</w:t>
            </w:r>
          </w:p>
        </w:tc>
        <w:tc>
          <w:tcPr>
            <w:tcW w:w="1842" w:type="dxa"/>
          </w:tcPr>
          <w:p w14:paraId="0311E1C0" w14:textId="77777777" w:rsidR="00A01DDA" w:rsidRDefault="00A01DDA" w:rsidP="008269B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86" w:type="dxa"/>
          </w:tcPr>
          <w:p w14:paraId="600E2C55" w14:textId="77777777" w:rsidR="00A01DDA" w:rsidRDefault="00A01DDA" w:rsidP="008269B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621" w:type="dxa"/>
          </w:tcPr>
          <w:p w14:paraId="1AC7B1D1" w14:textId="77777777" w:rsidR="00A01DDA" w:rsidRDefault="00A01DDA" w:rsidP="008269B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Cannot be empty. StaffPosition must be between Manager, Accountant, or Technical Staff.</w:t>
            </w:r>
          </w:p>
        </w:tc>
      </w:tr>
    </w:tbl>
    <w:p w14:paraId="0AB8B845" w14:textId="77777777" w:rsidR="00A01DDA" w:rsidRPr="00E92EA5" w:rsidRDefault="00A01DDA" w:rsidP="00A01DDA">
      <w:pPr>
        <w:pStyle w:val="ListParagraph"/>
        <w:ind w:left="450"/>
        <w:jc w:val="both"/>
      </w:pPr>
    </w:p>
    <w:p w14:paraId="6B81D9D9" w14:textId="77777777" w:rsidR="00A01DDA" w:rsidRPr="004206A6" w:rsidRDefault="00A01DDA" w:rsidP="00A01DDA">
      <w:pPr>
        <w:pStyle w:val="ListParagraph"/>
        <w:numPr>
          <w:ilvl w:val="0"/>
          <w:numId w:val="12"/>
        </w:numPr>
        <w:ind w:left="450"/>
        <w:jc w:val="both"/>
      </w:pPr>
      <w:r w:rsidRPr="00267734">
        <w:rPr>
          <w:rFonts w:ascii="Times New Roman" w:hAnsi="Times New Roman"/>
          <w:sz w:val="24"/>
          <w:szCs w:val="24"/>
        </w:rPr>
        <w:t>Add ‘</w:t>
      </w:r>
      <w:r w:rsidRPr="00267734">
        <w:rPr>
          <w:rFonts w:ascii="Times New Roman" w:hAnsi="Times New Roman"/>
          <w:b/>
          <w:bCs/>
          <w:sz w:val="24"/>
          <w:szCs w:val="24"/>
        </w:rPr>
        <w:t>SupplierPhoneNumber</w:t>
      </w:r>
      <w:r w:rsidRPr="00267734">
        <w:rPr>
          <w:rFonts w:ascii="Times New Roman" w:hAnsi="Times New Roman"/>
          <w:sz w:val="24"/>
          <w:szCs w:val="24"/>
        </w:rPr>
        <w:t xml:space="preserve">’ as new column on </w:t>
      </w:r>
      <w:r>
        <w:rPr>
          <w:rFonts w:ascii="Times New Roman" w:hAnsi="Times New Roman"/>
          <w:b/>
          <w:bCs/>
          <w:sz w:val="24"/>
          <w:szCs w:val="24"/>
        </w:rPr>
        <w:t>Ms</w:t>
      </w:r>
      <w:r w:rsidRPr="00267734">
        <w:rPr>
          <w:rFonts w:ascii="Times New Roman" w:hAnsi="Times New Roman"/>
          <w:b/>
          <w:bCs/>
          <w:sz w:val="24"/>
          <w:szCs w:val="24"/>
        </w:rPr>
        <w:t xml:space="preserve">Supplier </w:t>
      </w:r>
      <w:r w:rsidRPr="00267734">
        <w:rPr>
          <w:rFonts w:ascii="Times New Roman" w:hAnsi="Times New Roman"/>
          <w:sz w:val="24"/>
          <w:szCs w:val="24"/>
        </w:rPr>
        <w:t xml:space="preserve">table </w:t>
      </w:r>
      <w:r>
        <w:rPr>
          <w:rFonts w:ascii="Times New Roman" w:hAnsi="Times New Roman"/>
          <w:sz w:val="24"/>
          <w:szCs w:val="24"/>
        </w:rPr>
        <w:t>with</w:t>
      </w:r>
      <w:r w:rsidRPr="0026773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varchar </w:t>
      </w:r>
      <w:r w:rsidRPr="00267734">
        <w:rPr>
          <w:rFonts w:ascii="Times New Roman" w:hAnsi="Times New Roman"/>
          <w:sz w:val="24"/>
          <w:szCs w:val="24"/>
        </w:rPr>
        <w:t xml:space="preserve">(15) </w:t>
      </w:r>
      <w:r>
        <w:rPr>
          <w:rFonts w:ascii="Times New Roman" w:hAnsi="Times New Roman"/>
          <w:sz w:val="24"/>
          <w:szCs w:val="24"/>
        </w:rPr>
        <w:t xml:space="preserve">data type </w:t>
      </w:r>
      <w:r w:rsidRPr="00267734">
        <w:rPr>
          <w:rFonts w:ascii="Times New Roman" w:hAnsi="Times New Roman"/>
          <w:sz w:val="24"/>
          <w:szCs w:val="24"/>
        </w:rPr>
        <w:t xml:space="preserve">and add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267734">
        <w:rPr>
          <w:rFonts w:ascii="Times New Roman" w:hAnsi="Times New Roman"/>
          <w:sz w:val="24"/>
          <w:szCs w:val="24"/>
        </w:rPr>
        <w:t xml:space="preserve">constraint on </w:t>
      </w:r>
      <w:r w:rsidRPr="008D78A6">
        <w:rPr>
          <w:rFonts w:ascii="Times New Roman" w:hAnsi="Times New Roman"/>
          <w:b/>
          <w:bCs/>
          <w:sz w:val="24"/>
          <w:szCs w:val="24"/>
        </w:rPr>
        <w:t>Ms</w:t>
      </w:r>
      <w:r w:rsidRPr="00267734">
        <w:rPr>
          <w:rFonts w:ascii="Times New Roman" w:hAnsi="Times New Roman"/>
          <w:b/>
          <w:bCs/>
          <w:sz w:val="24"/>
          <w:szCs w:val="24"/>
        </w:rPr>
        <w:t xml:space="preserve">Supplier </w:t>
      </w:r>
      <w:r w:rsidRPr="00267734">
        <w:rPr>
          <w:rFonts w:ascii="Times New Roman" w:hAnsi="Times New Roman"/>
          <w:sz w:val="24"/>
          <w:szCs w:val="24"/>
        </w:rPr>
        <w:t xml:space="preserve">that SupplierPhoneNumber must </w:t>
      </w:r>
      <w:r>
        <w:rPr>
          <w:rFonts w:ascii="Times New Roman" w:hAnsi="Times New Roman"/>
          <w:sz w:val="24"/>
          <w:szCs w:val="24"/>
        </w:rPr>
        <w:t xml:space="preserve">be </w:t>
      </w:r>
      <w:r w:rsidRPr="00267734">
        <w:rPr>
          <w:rFonts w:ascii="Times New Roman" w:hAnsi="Times New Roman"/>
          <w:sz w:val="24"/>
          <w:szCs w:val="24"/>
        </w:rPr>
        <w:t>started with ‘</w:t>
      </w:r>
      <w:r w:rsidRPr="00267734">
        <w:rPr>
          <w:rFonts w:ascii="Times New Roman" w:hAnsi="Times New Roman"/>
          <w:b/>
          <w:bCs/>
          <w:sz w:val="24"/>
          <w:szCs w:val="24"/>
        </w:rPr>
        <w:t>+62</w:t>
      </w:r>
      <w:r w:rsidRPr="00267734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</w:rPr>
        <w:t>.</w:t>
      </w:r>
    </w:p>
    <w:p w14:paraId="6F8F4F2B" w14:textId="77777777" w:rsidR="00A01DDA" w:rsidRPr="00986388" w:rsidRDefault="00A01DDA" w:rsidP="00A01DDA">
      <w:pPr>
        <w:pStyle w:val="ListParagraph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 w:rsidRPr="004206A6">
        <w:rPr>
          <w:rFonts w:ascii="Times New Roman" w:hAnsi="Times New Roman"/>
          <w:b/>
          <w:sz w:val="24"/>
        </w:rPr>
        <w:t>alter table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add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add constraint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len</w:t>
      </w:r>
      <w:r>
        <w:rPr>
          <w:rFonts w:ascii="Times New Roman" w:hAnsi="Times New Roman"/>
          <w:sz w:val="24"/>
        </w:rPr>
        <w:t>)</w:t>
      </w:r>
    </w:p>
    <w:p w14:paraId="67DD0FD7" w14:textId="77777777" w:rsidR="00A01DDA" w:rsidRDefault="00A01DDA" w:rsidP="00A01DDA">
      <w:pPr>
        <w:pStyle w:val="ListParagraph"/>
        <w:ind w:left="450"/>
        <w:jc w:val="both"/>
      </w:pPr>
      <w:r w:rsidRPr="0026773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F1AD31A" wp14:editId="33216A68">
            <wp:extent cx="5955030" cy="1386840"/>
            <wp:effectExtent l="19050" t="19050" r="26670" b="2286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8439" cy="13969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B5A89D" w14:textId="77777777" w:rsidR="00A01DDA" w:rsidRPr="004206A6" w:rsidRDefault="00A01DDA" w:rsidP="00A01DDA">
      <w:pPr>
        <w:pStyle w:val="ListParagraph"/>
        <w:ind w:left="450"/>
        <w:jc w:val="both"/>
      </w:pPr>
    </w:p>
    <w:p w14:paraId="22124C07" w14:textId="77777777" w:rsidR="00A01DDA" w:rsidRDefault="00A01DDA" w:rsidP="00A01DDA">
      <w:pPr>
        <w:spacing w:after="200" w:line="276" w:lineRule="auto"/>
        <w:rPr>
          <w:rFonts w:eastAsia="Calibri"/>
          <w:szCs w:val="22"/>
          <w:lang w:eastAsia="en-US"/>
        </w:rPr>
      </w:pPr>
      <w:r>
        <w:br w:type="page"/>
      </w:r>
    </w:p>
    <w:p w14:paraId="32FB7CD7" w14:textId="77777777" w:rsidR="00A01DDA" w:rsidRDefault="00A01DDA" w:rsidP="00A01DDA">
      <w:pPr>
        <w:pStyle w:val="ListParagraph"/>
        <w:numPr>
          <w:ilvl w:val="0"/>
          <w:numId w:val="12"/>
        </w:numPr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Insert these data into </w:t>
      </w:r>
      <w:r w:rsidRPr="0043680C">
        <w:rPr>
          <w:rFonts w:ascii="Times New Roman" w:hAnsi="Times New Roman"/>
          <w:b/>
          <w:bCs/>
          <w:sz w:val="24"/>
          <w:szCs w:val="24"/>
        </w:rPr>
        <w:t>MsCard</w:t>
      </w:r>
      <w:r w:rsidRPr="0026773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>table:</w:t>
      </w:r>
    </w:p>
    <w:p w14:paraId="74F104D7" w14:textId="77777777" w:rsidR="00A01DDA" w:rsidRPr="00986388" w:rsidRDefault="00A01DDA" w:rsidP="00A01DDA">
      <w:pPr>
        <w:pStyle w:val="ListParagraph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 w:rsidRPr="004206A6">
        <w:rPr>
          <w:rFonts w:ascii="Times New Roman" w:hAnsi="Times New Roman"/>
          <w:b/>
          <w:sz w:val="24"/>
        </w:rPr>
        <w:t>insert</w:t>
      </w:r>
      <w:r>
        <w:rPr>
          <w:rFonts w:ascii="Times New Roman" w:hAnsi="Times New Roman"/>
          <w:sz w:val="24"/>
        </w:rPr>
        <w:t>)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67"/>
        <w:gridCol w:w="2790"/>
        <w:gridCol w:w="2250"/>
      </w:tblGrid>
      <w:tr w:rsidR="00A01DDA" w14:paraId="6DAA2895" w14:textId="77777777" w:rsidTr="008269B0">
        <w:trPr>
          <w:trHeight w:val="433"/>
        </w:trPr>
        <w:tc>
          <w:tcPr>
            <w:tcW w:w="5807" w:type="dxa"/>
            <w:gridSpan w:val="3"/>
            <w:shd w:val="clear" w:color="auto" w:fill="000000" w:themeFill="text1"/>
          </w:tcPr>
          <w:p w14:paraId="5D53A9E9" w14:textId="77777777" w:rsidR="00A01DDA" w:rsidRPr="00962C9B" w:rsidRDefault="00A01DDA" w:rsidP="008269B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962C9B">
              <w:rPr>
                <w:rFonts w:ascii="Times New Roman" w:hAnsi="Times New Roman"/>
                <w:b/>
                <w:bCs/>
                <w:sz w:val="24"/>
              </w:rPr>
              <w:t>Customer</w:t>
            </w:r>
          </w:p>
        </w:tc>
      </w:tr>
      <w:tr w:rsidR="00A01DDA" w14:paraId="3973CC49" w14:textId="77777777" w:rsidTr="008269B0">
        <w:trPr>
          <w:trHeight w:val="433"/>
        </w:trPr>
        <w:tc>
          <w:tcPr>
            <w:tcW w:w="767" w:type="dxa"/>
          </w:tcPr>
          <w:p w14:paraId="33E3CD46" w14:textId="77777777" w:rsidR="00A01DDA" w:rsidRPr="00962C9B" w:rsidRDefault="00A01DDA" w:rsidP="008269B0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r w:rsidRPr="00267734">
              <w:rPr>
                <w:rFonts w:ascii="Times New Roman" w:hAnsi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2790" w:type="dxa"/>
          </w:tcPr>
          <w:p w14:paraId="4546B4B2" w14:textId="77777777" w:rsidR="00A01DDA" w:rsidRPr="00962C9B" w:rsidRDefault="00A01DDA" w:rsidP="008269B0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r w:rsidRPr="00267734">
              <w:rPr>
                <w:rFonts w:ascii="Times New Roman" w:hAnsi="Times New Roman"/>
                <w:b/>
                <w:bCs/>
                <w:sz w:val="24"/>
                <w:szCs w:val="24"/>
              </w:rPr>
              <w:t>CardID</w:t>
            </w:r>
          </w:p>
        </w:tc>
        <w:tc>
          <w:tcPr>
            <w:tcW w:w="2250" w:type="dxa"/>
          </w:tcPr>
          <w:p w14:paraId="448EE855" w14:textId="77777777" w:rsidR="00A01DDA" w:rsidRPr="00962C9B" w:rsidRDefault="00A01DDA" w:rsidP="008269B0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r w:rsidRPr="00267734">
              <w:rPr>
                <w:rFonts w:ascii="Times New Roman" w:hAnsi="Times New Roman"/>
                <w:b/>
                <w:bCs/>
                <w:sz w:val="24"/>
                <w:szCs w:val="24"/>
              </w:rPr>
              <w:t>CHAR(5)</w:t>
            </w:r>
          </w:p>
        </w:tc>
      </w:tr>
      <w:tr w:rsidR="00A01DDA" w14:paraId="3AFA3625" w14:textId="77777777" w:rsidTr="008269B0">
        <w:trPr>
          <w:trHeight w:val="433"/>
        </w:trPr>
        <w:tc>
          <w:tcPr>
            <w:tcW w:w="767" w:type="dxa"/>
          </w:tcPr>
          <w:p w14:paraId="2A70EA55" w14:textId="77777777" w:rsidR="00A01DDA" w:rsidRDefault="00A01DDA" w:rsidP="008269B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790" w:type="dxa"/>
          </w:tcPr>
          <w:p w14:paraId="48DA823D" w14:textId="77777777" w:rsidR="00A01DDA" w:rsidRDefault="00A01DDA" w:rsidP="008269B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CardName</w:t>
            </w:r>
          </w:p>
        </w:tc>
        <w:tc>
          <w:tcPr>
            <w:tcW w:w="2250" w:type="dxa"/>
          </w:tcPr>
          <w:p w14:paraId="01C34351" w14:textId="77777777" w:rsidR="00A01DDA" w:rsidRDefault="00A01DDA" w:rsidP="008269B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VARCHAR(25)</w:t>
            </w:r>
          </w:p>
        </w:tc>
      </w:tr>
      <w:tr w:rsidR="00A01DDA" w14:paraId="5EF94062" w14:textId="77777777" w:rsidTr="008269B0">
        <w:trPr>
          <w:trHeight w:val="433"/>
        </w:trPr>
        <w:tc>
          <w:tcPr>
            <w:tcW w:w="767" w:type="dxa"/>
          </w:tcPr>
          <w:p w14:paraId="2BFBFA5E" w14:textId="77777777" w:rsidR="00A01DDA" w:rsidRDefault="00A01DDA" w:rsidP="008269B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790" w:type="dxa"/>
          </w:tcPr>
          <w:p w14:paraId="7CC0B938" w14:textId="77777777" w:rsidR="00A01DDA" w:rsidRDefault="00A01DDA" w:rsidP="008269B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CardHealth</w:t>
            </w:r>
          </w:p>
        </w:tc>
        <w:tc>
          <w:tcPr>
            <w:tcW w:w="2250" w:type="dxa"/>
          </w:tcPr>
          <w:p w14:paraId="088E87B8" w14:textId="77777777" w:rsidR="00A01DDA" w:rsidRDefault="00A01DDA" w:rsidP="008269B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</w:tr>
      <w:tr w:rsidR="00A01DDA" w14:paraId="22D98F41" w14:textId="77777777" w:rsidTr="008269B0">
        <w:trPr>
          <w:trHeight w:val="433"/>
        </w:trPr>
        <w:tc>
          <w:tcPr>
            <w:tcW w:w="767" w:type="dxa"/>
          </w:tcPr>
          <w:p w14:paraId="1B27E5B1" w14:textId="77777777" w:rsidR="00A01DDA" w:rsidRDefault="00A01DDA" w:rsidP="008269B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790" w:type="dxa"/>
          </w:tcPr>
          <w:p w14:paraId="64A374F7" w14:textId="77777777" w:rsidR="00A01DDA" w:rsidRDefault="00A01DDA" w:rsidP="008269B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CardPower</w:t>
            </w:r>
          </w:p>
        </w:tc>
        <w:tc>
          <w:tcPr>
            <w:tcW w:w="2250" w:type="dxa"/>
          </w:tcPr>
          <w:p w14:paraId="6DCB1460" w14:textId="77777777" w:rsidR="00A01DDA" w:rsidRDefault="00A01DDA" w:rsidP="008269B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</w:tr>
      <w:tr w:rsidR="00A01DDA" w14:paraId="3A3F8AF7" w14:textId="77777777" w:rsidTr="008269B0">
        <w:trPr>
          <w:trHeight w:val="433"/>
        </w:trPr>
        <w:tc>
          <w:tcPr>
            <w:tcW w:w="767" w:type="dxa"/>
          </w:tcPr>
          <w:p w14:paraId="0F596524" w14:textId="77777777" w:rsidR="00A01DDA" w:rsidRDefault="00A01DDA" w:rsidP="008269B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790" w:type="dxa"/>
          </w:tcPr>
          <w:p w14:paraId="7389D637" w14:textId="77777777" w:rsidR="00A01DDA" w:rsidRDefault="00A01DDA" w:rsidP="008269B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CardPrice</w:t>
            </w:r>
          </w:p>
        </w:tc>
        <w:tc>
          <w:tcPr>
            <w:tcW w:w="2250" w:type="dxa"/>
          </w:tcPr>
          <w:p w14:paraId="09EBE868" w14:textId="77777777" w:rsidR="00A01DDA" w:rsidRDefault="00A01DDA" w:rsidP="008269B0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</w:tr>
    </w:tbl>
    <w:p w14:paraId="32C2ED83" w14:textId="77777777" w:rsidR="00A01DDA" w:rsidRDefault="00A01DDA" w:rsidP="00A01DDA">
      <w:pPr>
        <w:pStyle w:val="ListParagraph"/>
        <w:ind w:left="45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489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701"/>
        <w:gridCol w:w="1842"/>
        <w:gridCol w:w="1985"/>
        <w:gridCol w:w="1984"/>
        <w:gridCol w:w="1985"/>
        <w:gridCol w:w="992"/>
      </w:tblGrid>
      <w:tr w:rsidR="00A01DDA" w14:paraId="320B67EA" w14:textId="77777777" w:rsidTr="008269B0">
        <w:trPr>
          <w:cantSplit/>
          <w:trHeight w:val="402"/>
        </w:trPr>
        <w:tc>
          <w:tcPr>
            <w:tcW w:w="1701" w:type="dxa"/>
          </w:tcPr>
          <w:p w14:paraId="7B1E94E0" w14:textId="77777777" w:rsidR="00A01DDA" w:rsidRPr="007A3915" w:rsidRDefault="00A01DDA" w:rsidP="008269B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267734">
              <w:rPr>
                <w:rFonts w:ascii="Times New Roman" w:hAnsi="Times New Roman"/>
                <w:b/>
                <w:bCs/>
                <w:sz w:val="24"/>
                <w:szCs w:val="24"/>
              </w:rPr>
              <w:t>CardID</w:t>
            </w:r>
          </w:p>
        </w:tc>
        <w:tc>
          <w:tcPr>
            <w:tcW w:w="1842" w:type="dxa"/>
          </w:tcPr>
          <w:p w14:paraId="5F4250DB" w14:textId="77777777" w:rsidR="00A01DDA" w:rsidRPr="007A3915" w:rsidRDefault="00A01DDA" w:rsidP="008269B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267734">
              <w:rPr>
                <w:rFonts w:ascii="Times New Roman" w:hAnsi="Times New Roman"/>
                <w:b/>
                <w:bCs/>
                <w:sz w:val="24"/>
                <w:szCs w:val="24"/>
              </w:rPr>
              <w:t>CardName</w:t>
            </w:r>
          </w:p>
        </w:tc>
        <w:tc>
          <w:tcPr>
            <w:tcW w:w="1985" w:type="dxa"/>
          </w:tcPr>
          <w:p w14:paraId="0E24C897" w14:textId="77777777" w:rsidR="00A01DDA" w:rsidRPr="007A3915" w:rsidRDefault="00A01DDA" w:rsidP="008269B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267734">
              <w:rPr>
                <w:rFonts w:ascii="Times New Roman" w:hAnsi="Times New Roman"/>
                <w:b/>
                <w:bCs/>
                <w:sz w:val="24"/>
                <w:szCs w:val="24"/>
              </w:rPr>
              <w:t>CardHealth</w:t>
            </w:r>
          </w:p>
        </w:tc>
        <w:tc>
          <w:tcPr>
            <w:tcW w:w="1984" w:type="dxa"/>
          </w:tcPr>
          <w:p w14:paraId="342FF2F7" w14:textId="77777777" w:rsidR="00A01DDA" w:rsidRPr="007A3915" w:rsidRDefault="00A01DDA" w:rsidP="008269B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267734">
              <w:rPr>
                <w:rFonts w:ascii="Times New Roman" w:hAnsi="Times New Roman"/>
                <w:b/>
                <w:bCs/>
                <w:sz w:val="24"/>
                <w:szCs w:val="24"/>
              </w:rPr>
              <w:t>CardPower</w:t>
            </w:r>
          </w:p>
        </w:tc>
        <w:tc>
          <w:tcPr>
            <w:tcW w:w="1985" w:type="dxa"/>
          </w:tcPr>
          <w:p w14:paraId="2E88CAB8" w14:textId="77777777" w:rsidR="00A01DDA" w:rsidRPr="007A3915" w:rsidRDefault="00A01DDA" w:rsidP="008269B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267734">
              <w:rPr>
                <w:rFonts w:ascii="Times New Roman" w:hAnsi="Times New Roman"/>
                <w:b/>
                <w:bCs/>
                <w:sz w:val="24"/>
                <w:szCs w:val="24"/>
              </w:rPr>
              <w:t>CardPrice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50D5B847" w14:textId="77777777" w:rsidR="00A01DDA" w:rsidRDefault="00A01DDA" w:rsidP="008269B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A01DDA" w14:paraId="48DCDA4D" w14:textId="77777777" w:rsidTr="008269B0">
        <w:trPr>
          <w:trHeight w:val="438"/>
        </w:trPr>
        <w:tc>
          <w:tcPr>
            <w:tcW w:w="1701" w:type="dxa"/>
          </w:tcPr>
          <w:p w14:paraId="7A9E59F7" w14:textId="77777777" w:rsidR="00A01DDA" w:rsidRDefault="00A01DDA" w:rsidP="008269B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CD014</w:t>
            </w:r>
          </w:p>
        </w:tc>
        <w:tc>
          <w:tcPr>
            <w:tcW w:w="1842" w:type="dxa"/>
          </w:tcPr>
          <w:p w14:paraId="27EE5065" w14:textId="77777777" w:rsidR="00A01DDA" w:rsidRDefault="00A01DDA" w:rsidP="008269B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Irelia</w:t>
            </w:r>
          </w:p>
        </w:tc>
        <w:tc>
          <w:tcPr>
            <w:tcW w:w="1985" w:type="dxa"/>
          </w:tcPr>
          <w:p w14:paraId="7C8EE950" w14:textId="77777777" w:rsidR="00A01DDA" w:rsidRDefault="00A01DDA" w:rsidP="008269B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11998BDD" w14:textId="77777777" w:rsidR="00A01DDA" w:rsidRDefault="00A01DDA" w:rsidP="008269B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 w:rsidRPr="0026773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4A97630B" w14:textId="77777777" w:rsidR="00A01DDA" w:rsidRPr="004206A6" w:rsidRDefault="00A01DDA" w:rsidP="008269B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color w:val="000000" w:themeColor="text1"/>
                <w:lang w:eastAsia="en-US"/>
              </w:rPr>
            </w:pPr>
            <w:r w:rsidRPr="00267734">
              <w:t>35000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CBF7AF5" w14:textId="77777777" w:rsidR="00A01DDA" w:rsidRDefault="00A01DDA" w:rsidP="008269B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 w:themeColor="text1"/>
                <w:lang w:eastAsia="en-US"/>
              </w:rPr>
            </w:pPr>
          </w:p>
        </w:tc>
      </w:tr>
    </w:tbl>
    <w:p w14:paraId="5BAF98E2" w14:textId="77777777" w:rsidR="00A01DDA" w:rsidRDefault="00A01DDA" w:rsidP="00A01DDA">
      <w:pPr>
        <w:pStyle w:val="ListParagraph"/>
        <w:ind w:left="450"/>
        <w:jc w:val="both"/>
        <w:rPr>
          <w:rFonts w:ascii="Times New Roman" w:hAnsi="Times New Roman"/>
          <w:sz w:val="24"/>
        </w:rPr>
      </w:pPr>
    </w:p>
    <w:p w14:paraId="7A88F8EE" w14:textId="77777777" w:rsidR="00A01DDA" w:rsidRDefault="00A01DDA" w:rsidP="00A01DDA">
      <w:pPr>
        <w:pStyle w:val="ListParagraph"/>
        <w:numPr>
          <w:ilvl w:val="0"/>
          <w:numId w:val="12"/>
        </w:numPr>
        <w:ind w:left="450"/>
        <w:jc w:val="both"/>
        <w:rPr>
          <w:rFonts w:ascii="Times New Roman" w:hAnsi="Times New Roman"/>
          <w:sz w:val="24"/>
        </w:rPr>
      </w:pPr>
      <w:r w:rsidRPr="00267734">
        <w:rPr>
          <w:rFonts w:ascii="Times New Roman" w:hAnsi="Times New Roman"/>
          <w:sz w:val="24"/>
          <w:szCs w:val="24"/>
        </w:rPr>
        <w:t>Display UserName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267734">
        <w:rPr>
          <w:rFonts w:ascii="Times New Roman" w:hAnsi="Times New Roman"/>
          <w:sz w:val="24"/>
          <w:szCs w:val="24"/>
        </w:rPr>
        <w:t xml:space="preserve">UserEmail, UserGender for every </w:t>
      </w:r>
      <w:r>
        <w:rPr>
          <w:rFonts w:ascii="Times New Roman" w:hAnsi="Times New Roman"/>
          <w:sz w:val="24"/>
          <w:szCs w:val="24"/>
        </w:rPr>
        <w:t>u</w:t>
      </w:r>
      <w:r w:rsidRPr="00267734">
        <w:rPr>
          <w:rFonts w:ascii="Times New Roman" w:hAnsi="Times New Roman"/>
          <w:sz w:val="24"/>
          <w:szCs w:val="24"/>
        </w:rPr>
        <w:t xml:space="preserve">ser whose </w:t>
      </w:r>
      <w:r>
        <w:rPr>
          <w:rFonts w:ascii="Times New Roman" w:hAnsi="Times New Roman"/>
          <w:sz w:val="24"/>
          <w:szCs w:val="24"/>
        </w:rPr>
        <w:t>birth year is</w:t>
      </w:r>
      <w:r w:rsidRPr="00267734">
        <w:rPr>
          <w:rFonts w:ascii="Times New Roman" w:hAnsi="Times New Roman"/>
          <w:sz w:val="24"/>
          <w:szCs w:val="24"/>
        </w:rPr>
        <w:t xml:space="preserve"> </w:t>
      </w:r>
      <w:r w:rsidRPr="002027CA">
        <w:rPr>
          <w:rFonts w:ascii="Times New Roman" w:hAnsi="Times New Roman"/>
          <w:b/>
          <w:bCs/>
          <w:sz w:val="24"/>
          <w:szCs w:val="24"/>
        </w:rPr>
        <w:t>2001</w:t>
      </w:r>
      <w:r>
        <w:rPr>
          <w:rFonts w:ascii="Times New Roman" w:hAnsi="Times New Roman"/>
          <w:sz w:val="24"/>
        </w:rPr>
        <w:t>.</w:t>
      </w:r>
    </w:p>
    <w:p w14:paraId="73C2B2B3" w14:textId="77777777" w:rsidR="00A01DDA" w:rsidRPr="00986388" w:rsidRDefault="00A01DDA" w:rsidP="00A01DDA">
      <w:pPr>
        <w:pStyle w:val="ListParagraph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b/>
          <w:sz w:val="24"/>
        </w:rPr>
        <w:t>year</w:t>
      </w:r>
      <w:r>
        <w:rPr>
          <w:rFonts w:ascii="Times New Roman" w:hAnsi="Times New Roman"/>
          <w:sz w:val="24"/>
        </w:rPr>
        <w:t>)</w:t>
      </w:r>
    </w:p>
    <w:p w14:paraId="0F4E8121" w14:textId="77777777" w:rsidR="00A01DDA" w:rsidRDefault="00A01DDA" w:rsidP="00A01DDA">
      <w:pPr>
        <w:pStyle w:val="ListParagraph"/>
        <w:ind w:left="450"/>
        <w:jc w:val="both"/>
        <w:rPr>
          <w:rFonts w:ascii="Times New Roman" w:hAnsi="Times New Roman"/>
          <w:sz w:val="24"/>
        </w:rPr>
      </w:pPr>
      <w:r w:rsidRPr="00C7574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3FBE915" wp14:editId="1229812E">
            <wp:extent cx="3181794" cy="762106"/>
            <wp:effectExtent l="19050" t="19050" r="19050" b="190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621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C8B74" w14:textId="77777777" w:rsidR="00A01DDA" w:rsidRDefault="00A01DDA" w:rsidP="00A01DDA">
      <w:pPr>
        <w:spacing w:after="200" w:line="276" w:lineRule="auto"/>
        <w:rPr>
          <w:rFonts w:eastAsia="Calibri"/>
          <w:szCs w:val="22"/>
          <w:lang w:eastAsia="en-US"/>
        </w:rPr>
      </w:pPr>
      <w:r>
        <w:br w:type="page"/>
      </w:r>
    </w:p>
    <w:p w14:paraId="493ED162" w14:textId="77777777" w:rsidR="00A01DDA" w:rsidRDefault="00A01DDA" w:rsidP="00A01DDA">
      <w:pPr>
        <w:pStyle w:val="ListParagraph"/>
        <w:numPr>
          <w:ilvl w:val="0"/>
          <w:numId w:val="12"/>
        </w:numPr>
        <w:ind w:left="450"/>
        <w:jc w:val="both"/>
        <w:rPr>
          <w:rFonts w:ascii="Times New Roman" w:hAnsi="Times New Roman"/>
          <w:sz w:val="24"/>
        </w:rPr>
      </w:pPr>
      <w:r w:rsidRPr="00267734">
        <w:rPr>
          <w:rFonts w:ascii="Times New Roman" w:hAnsi="Times New Roman"/>
          <w:sz w:val="24"/>
          <w:szCs w:val="24"/>
        </w:rPr>
        <w:lastRenderedPageBreak/>
        <w:t xml:space="preserve">Update </w:t>
      </w:r>
      <w:r w:rsidRPr="00267734">
        <w:rPr>
          <w:rFonts w:ascii="Times New Roman" w:hAnsi="Times New Roman"/>
          <w:b/>
          <w:bCs/>
          <w:sz w:val="24"/>
          <w:szCs w:val="24"/>
        </w:rPr>
        <w:t>UserGender</w:t>
      </w:r>
      <w:r w:rsidRPr="00267734">
        <w:rPr>
          <w:rFonts w:ascii="Times New Roman" w:hAnsi="Times New Roman"/>
          <w:sz w:val="24"/>
          <w:szCs w:val="24"/>
        </w:rPr>
        <w:t xml:space="preserve"> to ‘</w:t>
      </w:r>
      <w:r w:rsidRPr="00267734">
        <w:rPr>
          <w:rFonts w:ascii="Times New Roman" w:hAnsi="Times New Roman"/>
          <w:b/>
          <w:bCs/>
          <w:sz w:val="24"/>
          <w:szCs w:val="24"/>
        </w:rPr>
        <w:t>Male</w:t>
      </w:r>
      <w:r w:rsidRPr="00267734">
        <w:rPr>
          <w:rFonts w:ascii="Times New Roman" w:hAnsi="Times New Roman"/>
          <w:sz w:val="24"/>
          <w:szCs w:val="24"/>
        </w:rPr>
        <w:t xml:space="preserve">’ for every user who has made a transaction with supplier </w:t>
      </w:r>
      <w:r>
        <w:rPr>
          <w:rFonts w:ascii="Times New Roman" w:hAnsi="Times New Roman"/>
          <w:sz w:val="24"/>
          <w:szCs w:val="24"/>
        </w:rPr>
        <w:t>which id is</w:t>
      </w:r>
      <w:r w:rsidRPr="00267734">
        <w:rPr>
          <w:rFonts w:ascii="Times New Roman" w:hAnsi="Times New Roman"/>
          <w:sz w:val="24"/>
          <w:szCs w:val="24"/>
        </w:rPr>
        <w:t xml:space="preserve"> ‘</w:t>
      </w:r>
      <w:r w:rsidRPr="00267734">
        <w:rPr>
          <w:rFonts w:ascii="Times New Roman" w:hAnsi="Times New Roman"/>
          <w:b/>
          <w:bCs/>
          <w:sz w:val="24"/>
          <w:szCs w:val="24"/>
        </w:rPr>
        <w:t>SP004</w:t>
      </w:r>
      <w:r w:rsidRPr="00267734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</w:rPr>
        <w:t>.</w:t>
      </w:r>
    </w:p>
    <w:p w14:paraId="09F37A31" w14:textId="77777777" w:rsidR="00A01DDA" w:rsidRDefault="00A01DDA" w:rsidP="00A01DDA">
      <w:pPr>
        <w:pStyle w:val="ListParagraph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b/>
          <w:sz w:val="24"/>
        </w:rPr>
        <w:t>update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bCs/>
          <w:sz w:val="24"/>
        </w:rPr>
        <w:t>like</w:t>
      </w:r>
      <w:r w:rsidRPr="00BA7821">
        <w:rPr>
          <w:rFonts w:ascii="Times New Roman" w:hAnsi="Times New Roman"/>
          <w:sz w:val="24"/>
        </w:rPr>
        <w:t>)</w:t>
      </w:r>
    </w:p>
    <w:p w14:paraId="5CA35841" w14:textId="77777777" w:rsidR="00A01DDA" w:rsidRPr="00325520" w:rsidRDefault="00A01DDA" w:rsidP="00A01DDA">
      <w:pPr>
        <w:pStyle w:val="ListParagraph"/>
        <w:ind w:left="450"/>
        <w:jc w:val="both"/>
        <w:rPr>
          <w:rFonts w:ascii="Times New Roman" w:hAnsi="Times New Roman"/>
          <w:b/>
          <w:sz w:val="24"/>
        </w:rPr>
      </w:pPr>
      <w:r w:rsidRPr="00325520">
        <w:rPr>
          <w:rFonts w:ascii="Times New Roman" w:hAnsi="Times New Roman"/>
          <w:b/>
          <w:sz w:val="24"/>
        </w:rPr>
        <w:t>Before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update</w:t>
      </w:r>
      <w:r w:rsidRPr="007A1415">
        <w:rPr>
          <w:rFonts w:ascii="Times New Roman" w:hAnsi="Times New Roman"/>
          <w:bCs/>
          <w:sz w:val="24"/>
        </w:rPr>
        <w:t>:</w:t>
      </w:r>
    </w:p>
    <w:p w14:paraId="017DA722" w14:textId="77777777" w:rsidR="00A01DDA" w:rsidRPr="00F35ABF" w:rsidRDefault="00A01DDA" w:rsidP="00A01DDA">
      <w:pPr>
        <w:pStyle w:val="ListParagraph"/>
        <w:ind w:left="450"/>
        <w:jc w:val="both"/>
        <w:rPr>
          <w:rFonts w:ascii="Times New Roman" w:hAnsi="Times New Roman"/>
          <w:sz w:val="24"/>
        </w:rPr>
      </w:pPr>
      <w:r w:rsidRPr="00267734"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D7E2D" wp14:editId="00EE7498">
                <wp:simplePos x="0" y="0"/>
                <wp:positionH relativeFrom="column">
                  <wp:posOffset>298450</wp:posOffset>
                </wp:positionH>
                <wp:positionV relativeFrom="paragraph">
                  <wp:posOffset>1237957</wp:posOffset>
                </wp:positionV>
                <wp:extent cx="4946796" cy="186104"/>
                <wp:effectExtent l="19050" t="19050" r="2540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796" cy="1861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7390E" id="Rectangle 12" o:spid="_x0000_s1026" style="position:absolute;margin-left:23.5pt;margin-top:97.5pt;width:389.5pt;height:1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" filled="f" strokecolor="red" strokeweight="2.25pt"/>
            </w:pict>
          </mc:Fallback>
        </mc:AlternateContent>
      </w:r>
      <w:r w:rsidRPr="00267734"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BA271" wp14:editId="0E939DE0">
                <wp:simplePos x="0" y="0"/>
                <wp:positionH relativeFrom="column">
                  <wp:posOffset>299232</wp:posOffset>
                </wp:positionH>
                <wp:positionV relativeFrom="paragraph">
                  <wp:posOffset>631727</wp:posOffset>
                </wp:positionV>
                <wp:extent cx="4946796" cy="186104"/>
                <wp:effectExtent l="19050" t="19050" r="2540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796" cy="1861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2A992" id="Rectangle 7" o:spid="_x0000_s1026" style="position:absolute;margin-left:23.55pt;margin-top:49.75pt;width:389.5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" filled="f" strokecolor="red" strokeweight="2.25pt"/>
            </w:pict>
          </mc:Fallback>
        </mc:AlternateContent>
      </w:r>
      <w:r w:rsidRPr="00267734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501C4AA1" wp14:editId="6867DB6D">
            <wp:extent cx="4933311" cy="1607820"/>
            <wp:effectExtent l="19050" t="19050" r="20320" b="1143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028" cy="16119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17DF2" w14:textId="77777777" w:rsidR="00A01DDA" w:rsidRDefault="00A01DDA" w:rsidP="00A01DDA">
      <w:pPr>
        <w:spacing w:line="276" w:lineRule="auto"/>
        <w:ind w:firstLine="450"/>
      </w:pPr>
      <w:r w:rsidRPr="00D85207">
        <w:rPr>
          <w:b/>
        </w:rPr>
        <w:t>After</w:t>
      </w:r>
      <w:r w:rsidRPr="00D85207">
        <w:t xml:space="preserve"> </w:t>
      </w:r>
      <w:r>
        <w:t>update</w:t>
      </w:r>
      <w:r w:rsidRPr="00D85207">
        <w:t>:</w:t>
      </w:r>
    </w:p>
    <w:p w14:paraId="1EC98868" w14:textId="77777777" w:rsidR="00A01DDA" w:rsidRPr="00F35ABF" w:rsidRDefault="00A01DDA" w:rsidP="00A01DDA">
      <w:pPr>
        <w:spacing w:after="200" w:line="276" w:lineRule="auto"/>
        <w:ind w:firstLine="450"/>
      </w:pPr>
      <w:r w:rsidRPr="00267734">
        <w:rPr>
          <w:b/>
          <w:bCs/>
          <w:noProof/>
        </w:rPr>
        <w:drawing>
          <wp:inline distT="0" distB="0" distL="0" distR="0" wp14:anchorId="7359D5BD" wp14:editId="58699823">
            <wp:extent cx="4941546" cy="1604010"/>
            <wp:effectExtent l="19050" t="19050" r="12065" b="1524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332" cy="16279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13FD1" w14:textId="61C8207A" w:rsidR="00BC6DE8" w:rsidRPr="00A32343" w:rsidRDefault="00BC6DE8" w:rsidP="00A01DDA"/>
    <w:sectPr w:rsidR="00BC6DE8" w:rsidRPr="00A32343" w:rsidSect="00DF217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783BC" w14:textId="77777777" w:rsidR="00845789" w:rsidRDefault="00845789" w:rsidP="00273E4A">
      <w:r>
        <w:separator/>
      </w:r>
    </w:p>
  </w:endnote>
  <w:endnote w:type="continuationSeparator" w:id="0">
    <w:p w14:paraId="6AC81D77" w14:textId="77777777" w:rsidR="00845789" w:rsidRDefault="00845789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672E1" w14:textId="77777777" w:rsidR="00845789" w:rsidRDefault="00845789" w:rsidP="00273E4A">
      <w:r>
        <w:separator/>
      </w:r>
    </w:p>
  </w:footnote>
  <w:footnote w:type="continuationSeparator" w:id="0">
    <w:p w14:paraId="1838F8B7" w14:textId="77777777" w:rsidR="00845789" w:rsidRDefault="00845789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131D8843" w:rsidR="005D0782" w:rsidRDefault="00766C7B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766C7B">
            <w:rPr>
              <w:b/>
              <w:sz w:val="20"/>
              <w:lang w:val="id-ID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F465FD"/>
    <w:multiLevelType w:val="hybridMultilevel"/>
    <w:tmpl w:val="85D814F4"/>
    <w:lvl w:ilvl="0" w:tplc="3CBC8A9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0481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0098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1F89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1D4C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83F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E7919"/>
    <w:rsid w:val="005F47E6"/>
    <w:rsid w:val="005F794B"/>
    <w:rsid w:val="0060201C"/>
    <w:rsid w:val="0060486C"/>
    <w:rsid w:val="00635EE5"/>
    <w:rsid w:val="006419A3"/>
    <w:rsid w:val="00643F75"/>
    <w:rsid w:val="00664137"/>
    <w:rsid w:val="0067443D"/>
    <w:rsid w:val="006D36BC"/>
    <w:rsid w:val="006F4D80"/>
    <w:rsid w:val="00701ECA"/>
    <w:rsid w:val="00720962"/>
    <w:rsid w:val="0072245D"/>
    <w:rsid w:val="007366BF"/>
    <w:rsid w:val="00737595"/>
    <w:rsid w:val="00766C7B"/>
    <w:rsid w:val="00782E05"/>
    <w:rsid w:val="00787247"/>
    <w:rsid w:val="007955AD"/>
    <w:rsid w:val="007B0B69"/>
    <w:rsid w:val="007B5A6A"/>
    <w:rsid w:val="007C1C37"/>
    <w:rsid w:val="007E0EE7"/>
    <w:rsid w:val="00810737"/>
    <w:rsid w:val="00811C48"/>
    <w:rsid w:val="00815DB3"/>
    <w:rsid w:val="0083459F"/>
    <w:rsid w:val="0083780E"/>
    <w:rsid w:val="00845789"/>
    <w:rsid w:val="008674E6"/>
    <w:rsid w:val="00876001"/>
    <w:rsid w:val="00876A58"/>
    <w:rsid w:val="00886FD3"/>
    <w:rsid w:val="008939EF"/>
    <w:rsid w:val="00894072"/>
    <w:rsid w:val="00895B8D"/>
    <w:rsid w:val="008B08C6"/>
    <w:rsid w:val="008B212E"/>
    <w:rsid w:val="008B7541"/>
    <w:rsid w:val="008C1A4A"/>
    <w:rsid w:val="008C1D20"/>
    <w:rsid w:val="008D0135"/>
    <w:rsid w:val="008D1B94"/>
    <w:rsid w:val="008D411F"/>
    <w:rsid w:val="008E0FB7"/>
    <w:rsid w:val="008F6BBE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01DDA"/>
    <w:rsid w:val="00A1473C"/>
    <w:rsid w:val="00A32343"/>
    <w:rsid w:val="00A46082"/>
    <w:rsid w:val="00A50AF3"/>
    <w:rsid w:val="00A52AB7"/>
    <w:rsid w:val="00A53D38"/>
    <w:rsid w:val="00A552D5"/>
    <w:rsid w:val="00A933D3"/>
    <w:rsid w:val="00A97E29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32534"/>
    <w:rsid w:val="00B440FB"/>
    <w:rsid w:val="00B4674F"/>
    <w:rsid w:val="00B517FB"/>
    <w:rsid w:val="00B57C38"/>
    <w:rsid w:val="00B67595"/>
    <w:rsid w:val="00B7140C"/>
    <w:rsid w:val="00B81979"/>
    <w:rsid w:val="00B948DA"/>
    <w:rsid w:val="00B9609E"/>
    <w:rsid w:val="00BA5905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A797B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85063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9521B"/>
    <w:rsid w:val="00EB5190"/>
    <w:rsid w:val="00EB7CD4"/>
    <w:rsid w:val="00ED5890"/>
    <w:rsid w:val="00EE182D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421D4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13</TotalTime>
  <Pages>6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DANNY WISELEE</cp:lastModifiedBy>
  <cp:revision>28</cp:revision>
  <dcterms:created xsi:type="dcterms:W3CDTF">2017-10-20T05:51:00Z</dcterms:created>
  <dcterms:modified xsi:type="dcterms:W3CDTF">2021-09-14T06:11:00Z</dcterms:modified>
</cp:coreProperties>
</file>